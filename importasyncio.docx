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import asyncio</w:t>
      </w:r>
    </w:p>
    <w:p>
      <w:r>
        <w:t>from telegram import ReplyKeyboardMarkup, Update</w:t>
      </w:r>
    </w:p>
    <w:p>
      <w:r>
        <w:t>from telegram.ext import Application, CommandHandler, MessageHandler, filters, ContextTypes</w:t>
      </w:r>
    </w:p>
    <w:p/>
    <w:p>
      <w:r>
        <w:t># Токени боти худро ворид кунед</w:t>
      </w:r>
    </w:p>
    <w:p>
      <w:r>
        <w:t>BOT_TOKEN = "7903594220:AAEQgpgweP_H0XSZO7T8Il33IlrsyrdX-W0</w:t>
      </w:r>
      <w:bookmarkStart w:id="0" w:name="_GoBack"/>
      <w:bookmarkEnd w:id="0"/>
      <w:r>
        <w:t>"</w:t>
      </w:r>
    </w:p>
    <w:p/>
    <w:p>
      <w:r>
        <w:t># ID чати Telegram-и шумо</w:t>
      </w:r>
    </w:p>
    <w:p>
      <w:r>
        <w:t>ADMIN_CHAT_ID = 5607622404</w:t>
      </w:r>
    </w:p>
    <w:p/>
    <w:p>
      <w:r>
        <w:t xml:space="preserve"># Функсияи "start"  </w:t>
      </w:r>
    </w:p>
    <w:p>
      <w:r>
        <w:t>async def start(update: Update, context: ContextTypes.DEFAULT_TYPE):</w:t>
      </w:r>
    </w:p>
    <w:p>
      <w:r>
        <w:t xml:space="preserve">    keyboard = [</w:t>
      </w:r>
    </w:p>
    <w:p>
      <w:r>
        <w:t xml:space="preserve">        ["✨ Как сделать заказ", "🚚 Доставка"],</w:t>
      </w:r>
    </w:p>
    <w:p>
      <w:r>
        <w:t xml:space="preserve">        ["↔️ Обмен и Возврат", "💸 Оплата"],</w:t>
      </w:r>
    </w:p>
    <w:p>
      <w:r>
        <w:t xml:space="preserve">        ["📲 ВК Сообщество", "📲 Telegram"],</w:t>
      </w:r>
    </w:p>
    <w:p>
      <w:r>
        <w:t xml:space="preserve">        ["📞 Связь со мной", "📝 Отзывы"],</w:t>
      </w:r>
    </w:p>
    <w:p>
      <w:r>
        <w:t xml:space="preserve">        ["⬅️ Назад"]</w:t>
      </w:r>
    </w:p>
    <w:p>
      <w:r>
        <w:t xml:space="preserve">    ]</w:t>
      </w:r>
    </w:p>
    <w:p>
      <w:r>
        <w:t xml:space="preserve">    reply_markup = ReplyKeyboardMarkup(keyboard, resize_keyboard=True)</w:t>
      </w:r>
    </w:p>
    <w:p>
      <w:r>
        <w:t xml:space="preserve">    await update.message.reply_text(</w:t>
      </w:r>
    </w:p>
    <w:p>
      <w:r>
        <w:t xml:space="preserve">        "Добро пожаловать! Выберите нужное меню:", reply_markup=reply_markup</w:t>
      </w:r>
    </w:p>
    <w:p>
      <w:r>
        <w:t xml:space="preserve">    )</w:t>
      </w:r>
    </w:p>
    <w:p/>
    <w:p>
      <w:r>
        <w:t># Функсия барои "Как сделать заказ"</w:t>
      </w:r>
    </w:p>
    <w:p>
      <w:r>
        <w:t>async def order_info(update: Update, context: ContextTypes.DEFAULT_TYPE):</w:t>
      </w:r>
    </w:p>
    <w:p>
      <w:r>
        <w:t xml:space="preserve">    text = """✨ Как сделать заказ?</w:t>
      </w:r>
    </w:p>
    <w:p/>
    <w:p>
      <w:r>
        <w:t>1. Присылайте нам фото товара, который хотите заказать, и желаемое количество.</w:t>
      </w:r>
    </w:p>
    <w:p>
      <w:r>
        <w:t>2. Мы проконсультируем вас по наличию изделий.</w:t>
      </w:r>
    </w:p>
    <w:p>
      <w:r>
        <w:t>3. Составим чек на оплату.</w:t>
      </w:r>
    </w:p>
    <w:p>
      <w:r>
        <w:t>4. После оплаты сразу отправим заказ (или отложим до вашего приезда к нам в магазин).</w:t>
      </w:r>
    </w:p>
    <w:p>
      <w:r>
        <w:t>5. Наши данные для оплаты:</w:t>
      </w:r>
    </w:p>
    <w:p>
      <w:r>
        <w:t xml:space="preserve">   ✅ Сбербанк: +7(925)-111-50-97</w:t>
      </w:r>
    </w:p>
    <w:p>
      <w:r>
        <w:t xml:space="preserve">   ✅ Имя: Амонуллох Балачонович М</w:t>
      </w:r>
    </w:p>
    <w:p>
      <w:r>
        <w:t xml:space="preserve">   ✅ Тинькофф</w:t>
      </w:r>
    </w:p>
    <w:p>
      <w:r>
        <w:t>6. После оплаты пришлите фото чека.</w:t>
      </w:r>
    </w:p>
    <w:p/>
    <w:p>
      <w:r>
        <w:t>📸 После отправки фото чека заказ будет подтвержден, и вы получите уведомление."""</w:t>
      </w:r>
    </w:p>
    <w:p>
      <w:r>
        <w:t xml:space="preserve">    await update.message.reply_text(text)</w:t>
      </w:r>
    </w:p>
    <w:p/>
    <w:p>
      <w:r>
        <w:t># Функсия барои "Доставка"</w:t>
      </w:r>
    </w:p>
    <w:p>
      <w:r>
        <w:t>async def delivery_info(update: Update, context: ContextTypes.DEFAULT_TYPE):</w:t>
      </w:r>
    </w:p>
    <w:p>
      <w:r>
        <w:t xml:space="preserve">    text = """🚚 Доставка: по ВСЕЙ России и СНГ.</w:t>
      </w:r>
    </w:p>
    <w:p>
      <w:r>
        <w:t>Отправить заказ можем любой транспортной компанией:</w:t>
      </w:r>
    </w:p>
    <w:p>
      <w:r>
        <w:t>СДЭК, ПЭК, Деловые линии, Почта России, Байкал-сервис, Виктория и т.д.</w:t>
      </w:r>
    </w:p>
    <w:p/>
    <w:p>
      <w:r>
        <w:t>Сроки и тарифы доставки до вашего города вы можете узнать, позвонив на горячую линию ТК или на сайте ТК!</w:t>
      </w:r>
    </w:p>
    <w:p/>
    <w:p>
      <w:r>
        <w:t>🚌 Отправляем автобусами!</w:t>
      </w:r>
    </w:p>
    <w:p>
      <w:r>
        <w:t>Для этого вы должны предоставить данные водителя, время отъезда и номер стоянки!</w:t>
      </w:r>
    </w:p>
    <w:p>
      <w:r>
        <w:t>От нас грузчик 100-200₽ от веса посылки и до ТК 100-300₽ от веса!"""</w:t>
      </w:r>
    </w:p>
    <w:p>
      <w:r>
        <w:t xml:space="preserve">    await update.message.reply_text(text)</w:t>
      </w:r>
    </w:p>
    <w:p/>
    <w:p>
      <w:r>
        <w:t># Функсия барои "Оплата"</w:t>
      </w:r>
    </w:p>
    <w:p>
      <w:r>
        <w:t>async def payment_info(update: Update, context: ContextTypes.DEFAULT_TYPE):</w:t>
      </w:r>
    </w:p>
    <w:p>
      <w:r>
        <w:t xml:space="preserve">    text = """💸 Оплата</w:t>
      </w:r>
    </w:p>
    <w:p>
      <w:r>
        <w:t>Оплату мы принимаем на карту тиныкоф .</w:t>
      </w:r>
    </w:p>
    <w:p>
      <w:r>
        <w:t>Онлайн расчёт. Для оплаты менеджер выставляет счёт и отправляет вам ссылку на оплату."""</w:t>
      </w:r>
    </w:p>
    <w:p>
      <w:r>
        <w:t xml:space="preserve">    await update.message.reply_text(text)</w:t>
      </w:r>
    </w:p>
    <w:p/>
    <w:p>
      <w:r>
        <w:t># Функсия барои "Обмен и Возврат"</w:t>
      </w:r>
    </w:p>
    <w:p>
      <w:r>
        <w:t>async def exchange_return_info(update: Update, context: ContextTypes.DEFAULT_TYPE):</w:t>
      </w:r>
    </w:p>
    <w:p>
      <w:r>
        <w:t xml:space="preserve">    text = """↔️ Обмен</w:t>
      </w:r>
    </w:p>
    <w:p>
      <w:r>
        <w:t>В случае фабричного брака в течение 7 дней после выкупа.</w:t>
      </w:r>
    </w:p>
    <w:p/>
    <w:p>
      <w:r>
        <w:t>🛑 Возврат</w:t>
      </w:r>
    </w:p>
    <w:p>
      <w:r>
        <w:t>К сожалению, возврата нет."""</w:t>
      </w:r>
    </w:p>
    <w:p>
      <w:r>
        <w:t xml:space="preserve">    await update.message.reply_text(text)</w:t>
      </w:r>
    </w:p>
    <w:p/>
    <w:p>
      <w:r>
        <w:t># Функсия барои "ВК Сообщество"</w:t>
      </w:r>
    </w:p>
    <w:p>
      <w:r>
        <w:t>async def vk_community(update: Update, context: ContextTypes.DEFAULT_TYPE):</w:t>
      </w:r>
    </w:p>
    <w:p>
      <w:r>
        <w:t xml:space="preserve">    text = "📲 Наше ВК Сообщество: https://vk.com/fashionstyl01\nПодписывайтесь, чтобы быть в курсе новых товаров!"</w:t>
      </w:r>
    </w:p>
    <w:p>
      <w:r>
        <w:t xml:space="preserve">    await update.message.reply_text(text)</w:t>
      </w:r>
    </w:p>
    <w:p/>
    <w:p>
      <w:r>
        <w:t># Функсия барои "Telegram"</w:t>
      </w:r>
    </w:p>
    <w:p>
      <w:r>
        <w:t>async def telegram_info(update: Update, context: ContextTypes.DEFAULT_TYPE):</w:t>
      </w:r>
    </w:p>
    <w:p>
      <w:r>
        <w:t xml:space="preserve">    text = "📲 Наш Telegram канал: https://t.me/italiakorea01\nПодписывайтесь, чтобы не пропустить новинки!"</w:t>
      </w:r>
    </w:p>
    <w:p>
      <w:r>
        <w:t xml:space="preserve">    await update.message.reply_text(text)</w:t>
      </w:r>
    </w:p>
    <w:p/>
    <w:p>
      <w:r>
        <w:t># Функсия барои "Связь со мной"</w:t>
      </w:r>
    </w:p>
    <w:p>
      <w:r>
        <w:t>async def contact_info(update: Update, context: ContextTypes.DEFAULT_TYPE):</w:t>
      </w:r>
    </w:p>
    <w:p>
      <w:r>
        <w:t xml:space="preserve">    text = """📞 Для связи с нами, пожалуйста, используйте следующие контактные данные:</w:t>
      </w:r>
    </w:p>
    <w:p>
      <w:r>
        <w:t xml:space="preserve">    </w:t>
      </w:r>
    </w:p>
    <w:p>
      <w:r>
        <w:t xml:space="preserve">    WhatsApp: +7 (925) 111-50-97</w:t>
      </w:r>
    </w:p>
    <w:p>
      <w:r>
        <w:t xml:space="preserve">    Telegram: @Sadovodru6112</w:t>
      </w:r>
    </w:p>
    <w:p>
      <w:r>
        <w:t xml:space="preserve">    ВК: https://vk.com/i606703932</w:t>
      </w:r>
    </w:p>
    <w:p>
      <w:r>
        <w:t xml:space="preserve">    """</w:t>
      </w:r>
    </w:p>
    <w:p>
      <w:r>
        <w:t xml:space="preserve">    await update.message.reply_text(text)</w:t>
      </w:r>
    </w:p>
    <w:p/>
    <w:p>
      <w:r>
        <w:t># Функсия барои "Отзывы"</w:t>
      </w:r>
    </w:p>
    <w:p>
      <w:r>
        <w:t>async def feedback(update: Update, context: ContextTypes.DEFAULT_TYPE):</w:t>
      </w:r>
    </w:p>
    <w:p>
      <w:r>
        <w:t xml:space="preserve">    text = "📝 Ваши отзывы очень важны для нас! Пожалуйста, оставьте ваш отзыв и поделитесь опытом."</w:t>
      </w:r>
    </w:p>
    <w:p>
      <w:r>
        <w:t xml:space="preserve">    await update.message.reply_text(text)</w:t>
      </w:r>
    </w:p>
    <w:p/>
    <w:p>
      <w:r>
        <w:t># Функсия барои "Назад"</w:t>
      </w:r>
    </w:p>
    <w:p>
      <w:r>
        <w:t>async def back(update: Update, context: ContextTypes.DEFAULT_TYPE):</w:t>
      </w:r>
    </w:p>
    <w:p>
      <w:r>
        <w:t xml:space="preserve">    keyboard = [</w:t>
      </w:r>
    </w:p>
    <w:p>
      <w:r>
        <w:t xml:space="preserve">        ["✨ Как сделать заказ", "🚚 Доставка"],</w:t>
      </w:r>
    </w:p>
    <w:p>
      <w:r>
        <w:t xml:space="preserve">        ["↔️ Обмен и Возврат", "💸 Оплата"],</w:t>
      </w:r>
    </w:p>
    <w:p>
      <w:r>
        <w:t xml:space="preserve">        ["📲 ВК Сообщество", "📲 Telegram"],</w:t>
      </w:r>
    </w:p>
    <w:p>
      <w:r>
        <w:t xml:space="preserve">        ["📞 Связь со мной", "📝 Отзывы"]</w:t>
      </w:r>
    </w:p>
    <w:p>
      <w:r>
        <w:t xml:space="preserve">    ]</w:t>
      </w:r>
    </w:p>
    <w:p>
      <w:r>
        <w:t xml:space="preserve">    reply_markup = ReplyKeyboardMarkup(keyboard, resize_keyboard=True)</w:t>
      </w:r>
    </w:p>
    <w:p>
      <w:r>
        <w:t xml:space="preserve">    await update.message.reply_text(</w:t>
      </w:r>
    </w:p>
    <w:p>
      <w:r>
        <w:t xml:space="preserve">        "Вы вернулись в основное меню. Выберите нужное действие:", reply_markup=reply_markup</w:t>
      </w:r>
    </w:p>
    <w:p>
      <w:r>
        <w:t xml:space="preserve">    )</w:t>
      </w:r>
    </w:p>
    <w:p/>
    <w:p>
      <w:r>
        <w:t># Функсия барои "Сделать заказ"</w:t>
      </w:r>
    </w:p>
    <w:p>
      <w:r>
        <w:t>async def place_order(update: Update, context: ContextTypes.DEFAULT_TYPE):</w:t>
      </w:r>
    </w:p>
    <w:p>
      <w:r>
        <w:t xml:space="preserve">    # Маълумоти фиристодаи корбар</w:t>
      </w:r>
    </w:p>
    <w:p>
      <w:r>
        <w:t xml:space="preserve">    user_data = update.message.text</w:t>
      </w:r>
    </w:p>
    <w:p>
      <w:r>
        <w:t xml:space="preserve">    </w:t>
      </w:r>
    </w:p>
    <w:p>
      <w:r>
        <w:t xml:space="preserve">    # Хабар ба корбар</w:t>
      </w:r>
    </w:p>
    <w:p>
      <w:r>
        <w:t xml:space="preserve">    </w:t>
      </w:r>
    </w:p>
    <w:p>
      <w:r>
        <w:t xml:space="preserve">    await update.message.reply_text("Мы приняли ваш заказ! В ближайшее время с вами свяжется наш менеджер.")</w:t>
      </w:r>
    </w:p>
    <w:p/>
    <w:p>
      <w:r>
        <w:t xml:space="preserve">    # Хабар ба Telegram (чати канала ё ID чат)</w:t>
      </w:r>
    </w:p>
    <w:p>
      <w:r>
        <w:t xml:space="preserve">    order_info = f"Новый заказ от {update.message.from_user.username}:\n{user_data}"</w:t>
      </w:r>
    </w:p>
    <w:p>
      <w:r>
        <w:t xml:space="preserve">    </w:t>
      </w:r>
    </w:p>
    <w:p>
      <w:r>
        <w:t xml:space="preserve">    # Фиристодани хабари фармоиш ба чати Telegram-и шумо</w:t>
      </w:r>
    </w:p>
    <w:p>
      <w:r>
        <w:t xml:space="preserve">    await context.bot.send_message(chat_id=ADMIN_CHAT_ID, text=order_info)</w:t>
      </w:r>
    </w:p>
    <w:p/>
    <w:p>
      <w:r>
        <w:t># Хомӯш кардани бот пас аз 2 соат</w:t>
      </w:r>
    </w:p>
    <w:p>
      <w:r>
        <w:t>async def shutdown_bot():</w:t>
      </w:r>
    </w:p>
    <w:p>
      <w:r>
        <w:t xml:space="preserve">    print("Бот пас аз 2 соат хомӯш мешавад.")</w:t>
      </w:r>
    </w:p>
    <w:p>
      <w:r>
        <w:t xml:space="preserve">    await bot.close()</w:t>
      </w:r>
    </w:p>
    <w:p/>
    <w:p>
      <w:r>
        <w:t># Вақти хомӯш кардани бот</w:t>
      </w:r>
    </w:p>
    <w:p>
      <w:r>
        <w:t>async def schedule_shutdown():</w:t>
      </w:r>
    </w:p>
    <w:p>
      <w:r>
        <w:t xml:space="preserve">    await asyncio.sleep(2 * 60 * 60)  # 2 соат дар сонияхо</w:t>
      </w:r>
    </w:p>
    <w:p>
      <w:r>
        <w:t xml:space="preserve">    await shutdown_bot()</w:t>
      </w:r>
    </w:p>
    <w:p/>
    <w:p>
      <w:r>
        <w:t># Танзими боти Telegram</w:t>
      </w:r>
    </w:p>
    <w:p>
      <w:r>
        <w:t>def main():</w:t>
      </w:r>
    </w:p>
    <w:p>
      <w:r>
        <w:t xml:space="preserve">    app = Application.builder().token(BOT_TOKEN).build()</w:t>
      </w:r>
    </w:p>
    <w:p>
      <w:r>
        <w:t xml:space="preserve"> </w:t>
      </w:r>
    </w:p>
    <w:p>
      <w:r>
        <w:t xml:space="preserve">    app.add_handler(CommandHandler("start", start))</w:t>
      </w:r>
    </w:p>
    <w:p>
      <w:r>
        <w:t xml:space="preserve">    app.add_handler(MessageHandler(filters.TEXT &amp; filters.Regex("^✨ Как сделать заказ$"), order_info))</w:t>
      </w:r>
    </w:p>
    <w:p>
      <w:r>
        <w:t xml:space="preserve">    app.add_handler(MessageHandler(filters.TEXT &amp; filters.Regex("^🚚 Доставка$"), delivery_info))</w:t>
      </w:r>
    </w:p>
    <w:p>
      <w:r>
        <w:t xml:space="preserve">    app.add_handler(MessageHandler(filters.TEXT &amp; filters.Regex("^💸 Оплата$"), payment_info))</w:t>
      </w:r>
    </w:p>
    <w:p>
      <w:r>
        <w:t xml:space="preserve">    app.add_handler(MessageHandler(filters.TEXT &amp; filters.Regex("^↔️ Обмен и Возврат$"), exchange_return_info))  # Илова кардани функсия</w:t>
      </w:r>
    </w:p>
    <w:p>
      <w:r>
        <w:t xml:space="preserve">    app.add_handler(MessageHandler(filters.TEXT &amp; filters.Regex("^📲 ВК Сообщество$"), vk_community))  # Илова кардани функсия</w:t>
      </w:r>
    </w:p>
    <w:p>
      <w:r>
        <w:t xml:space="preserve">    app.add_handler(MessageHandler(filters.TEXT &amp; filters.Regex("^📲 Telegram$"), telegram_info))  # Илова кардани функсия</w:t>
      </w:r>
    </w:p>
    <w:p>
      <w:r>
        <w:t xml:space="preserve">    app.add_handler(MessageHandler(filters.TEXT &amp; filters.Regex("^📞 Связь со мной$"), contact_info))  # Илова кардани функсия</w:t>
      </w:r>
    </w:p>
    <w:p>
      <w:r>
        <w:t xml:space="preserve">    app.add_handler(MessageHandler(filters.TEXT &amp; filters.Regex("^📝 Отзывы$"), feedback))  # Илова кардани функсия</w:t>
      </w:r>
    </w:p>
    <w:p>
      <w:r>
        <w:t xml:space="preserve">    app.add_handler(MessageHandler(filters.TEXT &amp; filters.Regex("^⬅️ Назад$"), back))  # Илова кардани функсия</w:t>
      </w:r>
    </w:p>
    <w:p>
      <w:r>
        <w:t xml:space="preserve">    app.add_handler(MessageHandler(filters.TEXT, place_order))  # Функсияи нав барои фармоиш</w:t>
      </w:r>
    </w:p>
    <w:p/>
    <w:p>
      <w:r>
        <w:t xml:space="preserve">    print("Бот успешно запущен!")</w:t>
      </w:r>
    </w:p>
    <w:p>
      <w:r>
        <w:t xml:space="preserve">    app.run_polling()</w:t>
      </w:r>
    </w:p>
    <w:p/>
    <w:p>
      <w:r>
        <w:t xml:space="preserve">    # Вақти хомӯш кардан</w:t>
      </w:r>
    </w:p>
    <w:p>
      <w:r>
        <w:t xml:space="preserve">    asyncio.run(schedule_shutdown())</w:t>
      </w:r>
    </w:p>
    <w:p>
      <w:r>
        <w:t>if __name__ == "__main__":</w:t>
      </w:r>
    </w:p>
    <w:p>
      <w:pPr>
        <w:rPr>
          <w:rFonts w:hint="eastAsia"/>
        </w:rPr>
      </w:pPr>
      <w:r>
        <w:t xml:space="preserve">    main()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Honor_Office</Application>
  <Pages>5</Pages>
  <Words>766</Words>
  <Characters>5467</Characters>
  <Lines>178</Lines>
  <Paragraphs>127</Paragraphs>
  <CharactersWithSpaces>6403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HONOR X8b</cp:lastModifiedBy>
  <cp:revision>1</cp:revision>
  <dcterms:created xsi:type="dcterms:W3CDTF">2024-04-26T01:38:00Z</dcterms:created>
  <dcterms:modified xsi:type="dcterms:W3CDTF">2025-05-12T03:45:52Z</dcterms:modified>
</cp:coreProperties>
</file>